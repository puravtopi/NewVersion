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38BDB" w14:textId="39CA652D" w:rsidR="00CA38B1" w:rsidRPr="003E5B4C" w:rsidRDefault="00CA38B1" w:rsidP="003E5B4C">
      <w:bookmarkStart w:id="0" w:name="_GoBack"/>
      <w:bookmarkEnd w:id="0"/>
    </w:p>
    <w:sectPr w:rsidR="00CA38B1" w:rsidRPr="003E5B4C" w:rsidSect="004905A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AF0C4" w14:textId="77777777" w:rsidR="005028DB" w:rsidRDefault="005028DB">
      <w:r>
        <w:separator/>
      </w:r>
    </w:p>
  </w:endnote>
  <w:endnote w:type="continuationSeparator" w:id="0">
    <w:p w14:paraId="2D395F6E" w14:textId="77777777" w:rsidR="005028DB" w:rsidRDefault="0050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DB66E" w14:textId="745FE1DA" w:rsidR="00731195" w:rsidRDefault="001F2450" w:rsidP="00327F7D">
    <w:pPr>
      <w:tabs>
        <w:tab w:val="left" w:pos="2410"/>
        <w:tab w:val="left" w:pos="4536"/>
        <w:tab w:val="left" w:pos="6480"/>
      </w:tabs>
    </w:pPr>
    <w:bookmarkStart w:id="1" w:name="FLOC"/>
    <w:bookmarkEnd w:id="1"/>
    <w:r>
      <w:t>Glen Cove</w:t>
    </w:r>
    <w:r w:rsidR="00327F7D">
      <w:t xml:space="preserve"> Office</w:t>
    </w:r>
    <w:r w:rsidR="006F5A63">
      <w:tab/>
    </w:r>
    <w:bookmarkStart w:id="2" w:name="FFLname"/>
    <w:bookmarkEnd w:id="2"/>
    <w:r>
      <w:t xml:space="preserve">Anna </w:t>
    </w:r>
    <w:proofErr w:type="spellStart"/>
    <w:r>
      <w:t>Cacace</w:t>
    </w:r>
    <w:proofErr w:type="spellEnd"/>
    <w:r w:rsidR="006F5A63">
      <w:tab/>
    </w:r>
    <w:bookmarkStart w:id="3" w:name="FDOB"/>
    <w:bookmarkEnd w:id="3"/>
    <w:r w:rsidR="00327F7D">
      <w:t>0</w:t>
    </w:r>
    <w:r>
      <w:t>4/15/2005</w:t>
    </w:r>
    <w:r w:rsidR="006F5A63">
      <w:tab/>
    </w:r>
    <w:bookmarkStart w:id="4" w:name="FDOS"/>
    <w:bookmarkEnd w:id="4"/>
    <w:r>
      <w:t>05/15/2024</w:t>
    </w:r>
    <w:r w:rsidR="006F5A63">
      <w:tab/>
    </w:r>
    <w:r w:rsidR="00731195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5B4C">
      <w:rPr>
        <w:noProof/>
      </w:rPr>
      <w:t>3</w:t>
    </w:r>
    <w:r>
      <w:rPr>
        <w:noProof/>
      </w:rPr>
      <w:fldChar w:fldCharType="end"/>
    </w:r>
    <w:r w:rsidR="00731195">
      <w:t xml:space="preserve"> of </w:t>
    </w:r>
    <w:r w:rsidR="005028DB">
      <w:fldChar w:fldCharType="begin"/>
    </w:r>
    <w:r w:rsidR="005028DB">
      <w:instrText xml:space="preserve"> NUMPAGES  </w:instrText>
    </w:r>
    <w:r w:rsidR="005028DB">
      <w:fldChar w:fldCharType="separate"/>
    </w:r>
    <w:r w:rsidR="003E5B4C">
      <w:rPr>
        <w:noProof/>
      </w:rPr>
      <w:t>3</w:t>
    </w:r>
    <w:r w:rsidR="005028DB">
      <w:rPr>
        <w:noProof/>
      </w:rPr>
      <w:fldChar w:fldCharType="end"/>
    </w:r>
  </w:p>
  <w:p w14:paraId="65DC85A2" w14:textId="77777777" w:rsidR="00731195" w:rsidRDefault="00731195" w:rsidP="00731195">
    <w:pPr>
      <w:pStyle w:val="Footer"/>
      <w:tabs>
        <w:tab w:val="left" w:pos="1440"/>
        <w:tab w:val="left" w:pos="4320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88F82" w14:textId="77777777" w:rsidR="005028DB" w:rsidRDefault="005028DB">
      <w:r>
        <w:separator/>
      </w:r>
    </w:p>
  </w:footnote>
  <w:footnote w:type="continuationSeparator" w:id="0">
    <w:p w14:paraId="00E6572E" w14:textId="77777777" w:rsidR="005028DB" w:rsidRDefault="00502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343CE" w14:textId="77777777" w:rsidR="003E1BDE" w:rsidRPr="00785BBE" w:rsidRDefault="003E1BDE" w:rsidP="00785BBE">
    <w:pPr>
      <w:tabs>
        <w:tab w:val="center" w:pos="4320"/>
        <w:tab w:val="right" w:pos="8640"/>
      </w:tabs>
      <w:jc w:val="center"/>
      <w:rPr>
        <w:b/>
        <w:sz w:val="30"/>
      </w:rPr>
    </w:pPr>
    <w:proofErr w:type="spellStart"/>
    <w:r>
      <w:rPr>
        <w:b/>
        <w:sz w:val="30"/>
      </w:rPr>
      <w:t>Mariwalla</w:t>
    </w:r>
    <w:proofErr w:type="spellEnd"/>
    <w:r>
      <w:rPr>
        <w:b/>
        <w:sz w:val="30"/>
      </w:rPr>
      <w:t xml:space="preserve"> Neurosurgery</w:t>
    </w:r>
    <w:r w:rsidRPr="00785BBE">
      <w:rPr>
        <w:b/>
        <w:sz w:val="30"/>
      </w:rPr>
      <w:t>, PLLC</w:t>
    </w:r>
  </w:p>
  <w:p w14:paraId="2CDD36DD" w14:textId="77777777" w:rsidR="003E1BDE" w:rsidRPr="00785BBE" w:rsidRDefault="003E1BDE" w:rsidP="00785BBE">
    <w:pPr>
      <w:tabs>
        <w:tab w:val="center" w:pos="4320"/>
        <w:tab w:val="right" w:pos="8640"/>
      </w:tabs>
      <w:jc w:val="center"/>
      <w:rPr>
        <w:sz w:val="22"/>
      </w:rPr>
    </w:pPr>
    <w:r>
      <w:rPr>
        <w:sz w:val="22"/>
      </w:rPr>
      <w:t>189A Forest Avenue</w:t>
    </w:r>
  </w:p>
  <w:p w14:paraId="3D8E8E08" w14:textId="77777777" w:rsidR="003E1BDE" w:rsidRPr="00237195" w:rsidRDefault="003E1BDE" w:rsidP="00785BBE">
    <w:pPr>
      <w:shd w:val="clear" w:color="auto" w:fill="FFFFFF"/>
      <w:jc w:val="center"/>
      <w:rPr>
        <w:color w:val="222222"/>
        <w:sz w:val="22"/>
        <w:szCs w:val="22"/>
      </w:rPr>
    </w:pPr>
    <w:r>
      <w:rPr>
        <w:sz w:val="22"/>
      </w:rPr>
      <w:t>Glen Cove, NY 11542</w:t>
    </w:r>
  </w:p>
  <w:p w14:paraId="20EBA944" w14:textId="77777777" w:rsidR="0052080A" w:rsidRPr="003E1BDE" w:rsidRDefault="0052080A" w:rsidP="003E1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F37"/>
    <w:multiLevelType w:val="hybridMultilevel"/>
    <w:tmpl w:val="B2A88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F2A15"/>
    <w:multiLevelType w:val="singleLevel"/>
    <w:tmpl w:val="5A141790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3C5715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37E48AB"/>
    <w:multiLevelType w:val="hybridMultilevel"/>
    <w:tmpl w:val="FD3EE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450"/>
    <w:rsid w:val="0000639A"/>
    <w:rsid w:val="00006822"/>
    <w:rsid w:val="000124D6"/>
    <w:rsid w:val="0001270B"/>
    <w:rsid w:val="00015BAD"/>
    <w:rsid w:val="00015C8E"/>
    <w:rsid w:val="0002388F"/>
    <w:rsid w:val="000263E1"/>
    <w:rsid w:val="000303FC"/>
    <w:rsid w:val="000363F0"/>
    <w:rsid w:val="0004388B"/>
    <w:rsid w:val="00043F1E"/>
    <w:rsid w:val="00046C32"/>
    <w:rsid w:val="00051685"/>
    <w:rsid w:val="00052976"/>
    <w:rsid w:val="000657C7"/>
    <w:rsid w:val="00067331"/>
    <w:rsid w:val="0007151D"/>
    <w:rsid w:val="00071567"/>
    <w:rsid w:val="00082E12"/>
    <w:rsid w:val="0008644D"/>
    <w:rsid w:val="000A4987"/>
    <w:rsid w:val="000A71C0"/>
    <w:rsid w:val="000A72F1"/>
    <w:rsid w:val="000B24EE"/>
    <w:rsid w:val="000B4A9C"/>
    <w:rsid w:val="000C1BA7"/>
    <w:rsid w:val="000D4CF4"/>
    <w:rsid w:val="000E22CF"/>
    <w:rsid w:val="000F5699"/>
    <w:rsid w:val="000F6146"/>
    <w:rsid w:val="00100FF1"/>
    <w:rsid w:val="0010567E"/>
    <w:rsid w:val="001130F8"/>
    <w:rsid w:val="0012078B"/>
    <w:rsid w:val="0012475B"/>
    <w:rsid w:val="001379CD"/>
    <w:rsid w:val="001421AE"/>
    <w:rsid w:val="00142713"/>
    <w:rsid w:val="00145D79"/>
    <w:rsid w:val="00150C86"/>
    <w:rsid w:val="00163BDC"/>
    <w:rsid w:val="00176BCC"/>
    <w:rsid w:val="00191E11"/>
    <w:rsid w:val="00193D48"/>
    <w:rsid w:val="001972F6"/>
    <w:rsid w:val="001A4DF6"/>
    <w:rsid w:val="001B0E7F"/>
    <w:rsid w:val="001B2E7D"/>
    <w:rsid w:val="001B6061"/>
    <w:rsid w:val="001C0FCE"/>
    <w:rsid w:val="001C3827"/>
    <w:rsid w:val="001D3790"/>
    <w:rsid w:val="001D760D"/>
    <w:rsid w:val="001E3C27"/>
    <w:rsid w:val="001E4B7E"/>
    <w:rsid w:val="001E5D4E"/>
    <w:rsid w:val="001F0CF5"/>
    <w:rsid w:val="001F2450"/>
    <w:rsid w:val="001F769B"/>
    <w:rsid w:val="00201BC6"/>
    <w:rsid w:val="002029E1"/>
    <w:rsid w:val="00207425"/>
    <w:rsid w:val="00216213"/>
    <w:rsid w:val="00221382"/>
    <w:rsid w:val="00225BF2"/>
    <w:rsid w:val="0022617E"/>
    <w:rsid w:val="00242F1B"/>
    <w:rsid w:val="00243D99"/>
    <w:rsid w:val="00256607"/>
    <w:rsid w:val="00276F8C"/>
    <w:rsid w:val="00284348"/>
    <w:rsid w:val="002971BC"/>
    <w:rsid w:val="002B0A9C"/>
    <w:rsid w:val="002B2210"/>
    <w:rsid w:val="002B5A9E"/>
    <w:rsid w:val="002B6544"/>
    <w:rsid w:val="002C13DB"/>
    <w:rsid w:val="002C455C"/>
    <w:rsid w:val="002D01D7"/>
    <w:rsid w:val="002D61FA"/>
    <w:rsid w:val="002E1D3D"/>
    <w:rsid w:val="002E484F"/>
    <w:rsid w:val="00300279"/>
    <w:rsid w:val="003070CB"/>
    <w:rsid w:val="003152E8"/>
    <w:rsid w:val="00327F2F"/>
    <w:rsid w:val="00327F7D"/>
    <w:rsid w:val="00333288"/>
    <w:rsid w:val="00336A8D"/>
    <w:rsid w:val="00337644"/>
    <w:rsid w:val="003401C2"/>
    <w:rsid w:val="00345BD0"/>
    <w:rsid w:val="00350C03"/>
    <w:rsid w:val="00352A34"/>
    <w:rsid w:val="00356820"/>
    <w:rsid w:val="00362FC1"/>
    <w:rsid w:val="0036668B"/>
    <w:rsid w:val="00372A95"/>
    <w:rsid w:val="003811D2"/>
    <w:rsid w:val="0039043D"/>
    <w:rsid w:val="00391AD0"/>
    <w:rsid w:val="00392385"/>
    <w:rsid w:val="003957D6"/>
    <w:rsid w:val="00396CFE"/>
    <w:rsid w:val="003A0509"/>
    <w:rsid w:val="003A2CF5"/>
    <w:rsid w:val="003A2E7C"/>
    <w:rsid w:val="003A7FF1"/>
    <w:rsid w:val="003C0336"/>
    <w:rsid w:val="003C3474"/>
    <w:rsid w:val="003D1959"/>
    <w:rsid w:val="003E1BDE"/>
    <w:rsid w:val="003E5B4C"/>
    <w:rsid w:val="003F0292"/>
    <w:rsid w:val="003F2534"/>
    <w:rsid w:val="003F532F"/>
    <w:rsid w:val="003F5BBB"/>
    <w:rsid w:val="00402485"/>
    <w:rsid w:val="00422C85"/>
    <w:rsid w:val="00422FBB"/>
    <w:rsid w:val="00425615"/>
    <w:rsid w:val="0044281B"/>
    <w:rsid w:val="004728F8"/>
    <w:rsid w:val="00480B8E"/>
    <w:rsid w:val="004834BC"/>
    <w:rsid w:val="00487811"/>
    <w:rsid w:val="004905A2"/>
    <w:rsid w:val="00497FEB"/>
    <w:rsid w:val="004A6C42"/>
    <w:rsid w:val="004B1D53"/>
    <w:rsid w:val="004C273E"/>
    <w:rsid w:val="004C3BD7"/>
    <w:rsid w:val="004C7257"/>
    <w:rsid w:val="004D74C9"/>
    <w:rsid w:val="004F1F44"/>
    <w:rsid w:val="004F23D5"/>
    <w:rsid w:val="004F4416"/>
    <w:rsid w:val="004F4A26"/>
    <w:rsid w:val="005016CB"/>
    <w:rsid w:val="005028DB"/>
    <w:rsid w:val="00504BF9"/>
    <w:rsid w:val="005100EC"/>
    <w:rsid w:val="0051331E"/>
    <w:rsid w:val="005156AB"/>
    <w:rsid w:val="0052080A"/>
    <w:rsid w:val="00524517"/>
    <w:rsid w:val="00534186"/>
    <w:rsid w:val="00537C59"/>
    <w:rsid w:val="005441FD"/>
    <w:rsid w:val="00561A40"/>
    <w:rsid w:val="0056308C"/>
    <w:rsid w:val="00564103"/>
    <w:rsid w:val="00570AD4"/>
    <w:rsid w:val="00580003"/>
    <w:rsid w:val="005814A0"/>
    <w:rsid w:val="0058204E"/>
    <w:rsid w:val="00583B63"/>
    <w:rsid w:val="005850FD"/>
    <w:rsid w:val="00590A9C"/>
    <w:rsid w:val="005911F9"/>
    <w:rsid w:val="005B3E31"/>
    <w:rsid w:val="005B46CC"/>
    <w:rsid w:val="005D0C74"/>
    <w:rsid w:val="005E56DB"/>
    <w:rsid w:val="005F4354"/>
    <w:rsid w:val="00611C54"/>
    <w:rsid w:val="006136C5"/>
    <w:rsid w:val="006158FC"/>
    <w:rsid w:val="00617E84"/>
    <w:rsid w:val="00626424"/>
    <w:rsid w:val="00632F1B"/>
    <w:rsid w:val="00633483"/>
    <w:rsid w:val="00636374"/>
    <w:rsid w:val="00643F66"/>
    <w:rsid w:val="00646AFE"/>
    <w:rsid w:val="0064708C"/>
    <w:rsid w:val="006520F2"/>
    <w:rsid w:val="00662306"/>
    <w:rsid w:val="00670790"/>
    <w:rsid w:val="00670891"/>
    <w:rsid w:val="00671249"/>
    <w:rsid w:val="00686AAD"/>
    <w:rsid w:val="00691471"/>
    <w:rsid w:val="0069300E"/>
    <w:rsid w:val="006A217A"/>
    <w:rsid w:val="006A725F"/>
    <w:rsid w:val="006B103E"/>
    <w:rsid w:val="006C1338"/>
    <w:rsid w:val="006D1E52"/>
    <w:rsid w:val="006D2217"/>
    <w:rsid w:val="006D7874"/>
    <w:rsid w:val="006D7E9B"/>
    <w:rsid w:val="006D7F5F"/>
    <w:rsid w:val="006E410A"/>
    <w:rsid w:val="006F0241"/>
    <w:rsid w:val="006F5A63"/>
    <w:rsid w:val="00700EDA"/>
    <w:rsid w:val="0071626B"/>
    <w:rsid w:val="00724586"/>
    <w:rsid w:val="0072742C"/>
    <w:rsid w:val="00731195"/>
    <w:rsid w:val="00733BAB"/>
    <w:rsid w:val="00737C27"/>
    <w:rsid w:val="00771729"/>
    <w:rsid w:val="00774730"/>
    <w:rsid w:val="00780579"/>
    <w:rsid w:val="007A1310"/>
    <w:rsid w:val="007B241E"/>
    <w:rsid w:val="007C50BD"/>
    <w:rsid w:val="007D7D23"/>
    <w:rsid w:val="007E4162"/>
    <w:rsid w:val="007F223D"/>
    <w:rsid w:val="00804BBC"/>
    <w:rsid w:val="00815BD3"/>
    <w:rsid w:val="008235C3"/>
    <w:rsid w:val="00836E3E"/>
    <w:rsid w:val="008375A8"/>
    <w:rsid w:val="008648DF"/>
    <w:rsid w:val="00866DE7"/>
    <w:rsid w:val="00882157"/>
    <w:rsid w:val="00882E5D"/>
    <w:rsid w:val="00891C3F"/>
    <w:rsid w:val="00893559"/>
    <w:rsid w:val="00896920"/>
    <w:rsid w:val="008B02C9"/>
    <w:rsid w:val="008C2EA4"/>
    <w:rsid w:val="008C5325"/>
    <w:rsid w:val="008D0F66"/>
    <w:rsid w:val="008D1719"/>
    <w:rsid w:val="008D6A01"/>
    <w:rsid w:val="008E43BE"/>
    <w:rsid w:val="008F0E96"/>
    <w:rsid w:val="008F47C1"/>
    <w:rsid w:val="00901827"/>
    <w:rsid w:val="0091151A"/>
    <w:rsid w:val="00924A78"/>
    <w:rsid w:val="00927C8C"/>
    <w:rsid w:val="0093038F"/>
    <w:rsid w:val="009311E4"/>
    <w:rsid w:val="00931A99"/>
    <w:rsid w:val="00954080"/>
    <w:rsid w:val="009551B1"/>
    <w:rsid w:val="0096438F"/>
    <w:rsid w:val="009702FF"/>
    <w:rsid w:val="0098236C"/>
    <w:rsid w:val="00984C16"/>
    <w:rsid w:val="009979CD"/>
    <w:rsid w:val="009A79B8"/>
    <w:rsid w:val="009C1317"/>
    <w:rsid w:val="009C440C"/>
    <w:rsid w:val="009D2835"/>
    <w:rsid w:val="009D3D72"/>
    <w:rsid w:val="00A03AEA"/>
    <w:rsid w:val="00A113E7"/>
    <w:rsid w:val="00A12E68"/>
    <w:rsid w:val="00A31AB1"/>
    <w:rsid w:val="00A31F4D"/>
    <w:rsid w:val="00A41A8F"/>
    <w:rsid w:val="00A45DE8"/>
    <w:rsid w:val="00A4764C"/>
    <w:rsid w:val="00A47F6E"/>
    <w:rsid w:val="00A5182F"/>
    <w:rsid w:val="00A55D8D"/>
    <w:rsid w:val="00A61D2D"/>
    <w:rsid w:val="00A820F9"/>
    <w:rsid w:val="00A935B3"/>
    <w:rsid w:val="00A9694F"/>
    <w:rsid w:val="00AA0544"/>
    <w:rsid w:val="00AA1EE8"/>
    <w:rsid w:val="00AA3927"/>
    <w:rsid w:val="00AC324E"/>
    <w:rsid w:val="00AC4936"/>
    <w:rsid w:val="00AC5153"/>
    <w:rsid w:val="00AD28BF"/>
    <w:rsid w:val="00AD341D"/>
    <w:rsid w:val="00AD4807"/>
    <w:rsid w:val="00AD4AA1"/>
    <w:rsid w:val="00AE4828"/>
    <w:rsid w:val="00AF1D8E"/>
    <w:rsid w:val="00AF3916"/>
    <w:rsid w:val="00B0777F"/>
    <w:rsid w:val="00B13006"/>
    <w:rsid w:val="00B1524D"/>
    <w:rsid w:val="00B34D6E"/>
    <w:rsid w:val="00B361B2"/>
    <w:rsid w:val="00B51ED6"/>
    <w:rsid w:val="00B568B0"/>
    <w:rsid w:val="00B75666"/>
    <w:rsid w:val="00B82AF5"/>
    <w:rsid w:val="00B83067"/>
    <w:rsid w:val="00B94B55"/>
    <w:rsid w:val="00B97E56"/>
    <w:rsid w:val="00BA372B"/>
    <w:rsid w:val="00BC4196"/>
    <w:rsid w:val="00BD4591"/>
    <w:rsid w:val="00BE566F"/>
    <w:rsid w:val="00BF0BDF"/>
    <w:rsid w:val="00BF2034"/>
    <w:rsid w:val="00BF3DBF"/>
    <w:rsid w:val="00BF6D16"/>
    <w:rsid w:val="00C13AF9"/>
    <w:rsid w:val="00C1680C"/>
    <w:rsid w:val="00C21A08"/>
    <w:rsid w:val="00C479DE"/>
    <w:rsid w:val="00C64ED1"/>
    <w:rsid w:val="00C72CB6"/>
    <w:rsid w:val="00C81FB8"/>
    <w:rsid w:val="00C8448B"/>
    <w:rsid w:val="00CA38B1"/>
    <w:rsid w:val="00CA7EAA"/>
    <w:rsid w:val="00CB6E06"/>
    <w:rsid w:val="00CB6F97"/>
    <w:rsid w:val="00CC4DB8"/>
    <w:rsid w:val="00CD26EE"/>
    <w:rsid w:val="00CF24E1"/>
    <w:rsid w:val="00CF3E1F"/>
    <w:rsid w:val="00D03A19"/>
    <w:rsid w:val="00D06216"/>
    <w:rsid w:val="00D12A66"/>
    <w:rsid w:val="00D1328E"/>
    <w:rsid w:val="00D14040"/>
    <w:rsid w:val="00D24826"/>
    <w:rsid w:val="00D50AFE"/>
    <w:rsid w:val="00D60DFF"/>
    <w:rsid w:val="00D6361E"/>
    <w:rsid w:val="00D8098D"/>
    <w:rsid w:val="00D855ED"/>
    <w:rsid w:val="00D86539"/>
    <w:rsid w:val="00D90BDE"/>
    <w:rsid w:val="00D92CE0"/>
    <w:rsid w:val="00DA3EA5"/>
    <w:rsid w:val="00DA4A14"/>
    <w:rsid w:val="00DA740B"/>
    <w:rsid w:val="00DB0CE7"/>
    <w:rsid w:val="00DD28EA"/>
    <w:rsid w:val="00DE051E"/>
    <w:rsid w:val="00DE109E"/>
    <w:rsid w:val="00DE2112"/>
    <w:rsid w:val="00DE5119"/>
    <w:rsid w:val="00E0497D"/>
    <w:rsid w:val="00E04CA7"/>
    <w:rsid w:val="00E161FB"/>
    <w:rsid w:val="00E21406"/>
    <w:rsid w:val="00E21546"/>
    <w:rsid w:val="00E36814"/>
    <w:rsid w:val="00E42C5C"/>
    <w:rsid w:val="00E50C33"/>
    <w:rsid w:val="00E50DDA"/>
    <w:rsid w:val="00E51B6B"/>
    <w:rsid w:val="00E54854"/>
    <w:rsid w:val="00E61BA9"/>
    <w:rsid w:val="00E71EA5"/>
    <w:rsid w:val="00E85B5D"/>
    <w:rsid w:val="00E91F97"/>
    <w:rsid w:val="00EC5916"/>
    <w:rsid w:val="00EC5BD4"/>
    <w:rsid w:val="00ED70B8"/>
    <w:rsid w:val="00ED7FA5"/>
    <w:rsid w:val="00EE059D"/>
    <w:rsid w:val="00EE1FCD"/>
    <w:rsid w:val="00EF65C7"/>
    <w:rsid w:val="00F07202"/>
    <w:rsid w:val="00F1169D"/>
    <w:rsid w:val="00F233D8"/>
    <w:rsid w:val="00F30F4D"/>
    <w:rsid w:val="00F423DD"/>
    <w:rsid w:val="00F443E2"/>
    <w:rsid w:val="00F464FB"/>
    <w:rsid w:val="00F51BCB"/>
    <w:rsid w:val="00F67061"/>
    <w:rsid w:val="00F70994"/>
    <w:rsid w:val="00F746B2"/>
    <w:rsid w:val="00F7472E"/>
    <w:rsid w:val="00F8322B"/>
    <w:rsid w:val="00F83568"/>
    <w:rsid w:val="00F9743B"/>
    <w:rsid w:val="00F97F90"/>
    <w:rsid w:val="00FB7034"/>
    <w:rsid w:val="00FC4E4E"/>
    <w:rsid w:val="00FD3067"/>
    <w:rsid w:val="00FE3DE3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83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067"/>
  </w:style>
  <w:style w:type="paragraph" w:styleId="Heading1">
    <w:name w:val="heading 1"/>
    <w:basedOn w:val="Normal"/>
    <w:next w:val="Normal"/>
    <w:qFormat/>
    <w:rsid w:val="00FD306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D3067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3067"/>
    <w:rPr>
      <w:sz w:val="24"/>
    </w:rPr>
  </w:style>
  <w:style w:type="paragraph" w:styleId="Title">
    <w:name w:val="Title"/>
    <w:basedOn w:val="Normal"/>
    <w:qFormat/>
    <w:rsid w:val="00FD3067"/>
    <w:pPr>
      <w:jc w:val="center"/>
    </w:pPr>
    <w:rPr>
      <w:b/>
      <w:sz w:val="24"/>
    </w:rPr>
  </w:style>
  <w:style w:type="paragraph" w:styleId="Caption">
    <w:name w:val="caption"/>
    <w:basedOn w:val="Normal"/>
    <w:next w:val="Normal"/>
    <w:qFormat/>
    <w:rsid w:val="00FD3067"/>
    <w:pPr>
      <w:spacing w:before="120" w:after="120"/>
    </w:pPr>
    <w:rPr>
      <w:b/>
    </w:rPr>
  </w:style>
  <w:style w:type="paragraph" w:styleId="DocumentMap">
    <w:name w:val="Document Map"/>
    <w:basedOn w:val="Normal"/>
    <w:semiHidden/>
    <w:rsid w:val="00FD3067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rsid w:val="000F6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1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5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91E11"/>
  </w:style>
  <w:style w:type="paragraph" w:customStyle="1" w:styleId="center">
    <w:name w:val="center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paragraph" w:customStyle="1" w:styleId="essentialpainpattern">
    <w:name w:val="essentialpainpattern"/>
    <w:basedOn w:val="Normal"/>
    <w:rsid w:val="00B75666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uiPriority w:val="99"/>
    <w:unhideWhenUsed/>
    <w:rsid w:val="00B756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666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87811"/>
  </w:style>
  <w:style w:type="character" w:styleId="Strong">
    <w:name w:val="Strong"/>
    <w:basedOn w:val="DefaultParagraphFont"/>
    <w:uiPriority w:val="22"/>
    <w:qFormat/>
    <w:rsid w:val="00EC5916"/>
    <w:rPr>
      <w:b/>
      <w:bCs/>
    </w:rPr>
  </w:style>
  <w:style w:type="paragraph" w:styleId="ListParagraph">
    <w:name w:val="List Paragraph"/>
    <w:basedOn w:val="Normal"/>
    <w:uiPriority w:val="34"/>
    <w:qFormat/>
    <w:rsid w:val="00362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inTraXKarma\Template\1I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1IETemplate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CONSULTATION</vt:lpstr>
    </vt:vector>
  </TitlesOfParts>
  <Company>Insure Solutions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CONSULTATION</dc:title>
  <dc:creator>admin</dc:creator>
  <cp:lastModifiedBy>User</cp:lastModifiedBy>
  <cp:revision>10</cp:revision>
  <cp:lastPrinted>2012-07-17T19:37:00Z</cp:lastPrinted>
  <dcterms:created xsi:type="dcterms:W3CDTF">2024-05-18T06:58:00Z</dcterms:created>
  <dcterms:modified xsi:type="dcterms:W3CDTF">2024-07-03T08:36:00Z</dcterms:modified>
</cp:coreProperties>
</file>