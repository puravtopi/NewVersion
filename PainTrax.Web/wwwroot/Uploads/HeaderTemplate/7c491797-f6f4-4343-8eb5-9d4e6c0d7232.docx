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89" w:rsidRDefault="00317389">
      <w:bookmarkStart w:id="0" w:name="_GoBack"/>
      <w:bookmarkEnd w:id="0"/>
    </w:p>
    <w:sectPr w:rsidR="0031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4"/>
    <w:rsid w:val="00317389"/>
    <w:rsid w:val="00670D97"/>
    <w:rsid w:val="007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44\Documents\IPM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IPMC template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Devi</dc:creator>
  <cp:lastModifiedBy>Renuka Devi</cp:lastModifiedBy>
  <cp:revision>1</cp:revision>
  <dcterms:created xsi:type="dcterms:W3CDTF">2024-10-29T06:07:00Z</dcterms:created>
  <dcterms:modified xsi:type="dcterms:W3CDTF">2024-10-29T06:07:00Z</dcterms:modified>
</cp:coreProperties>
</file>