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4813E8" w14:textId="77777777" w:rsidR="00C12FE6" w:rsidRDefault="00C12FE6"/>
    <w:sectPr w:rsidR="00C12FE6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D0B1AE" w14:textId="77777777" w:rsidR="00FA670C" w:rsidRDefault="00FA670C">
      <w:pPr>
        <w:spacing w:line="240" w:lineRule="auto"/>
      </w:pPr>
      <w:r>
        <w:separator/>
      </w:r>
    </w:p>
  </w:endnote>
  <w:endnote w:type="continuationSeparator" w:id="0">
    <w:p w14:paraId="67695719" w14:textId="77777777" w:rsidR="00FA670C" w:rsidRDefault="00FA67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66BAED" w14:textId="77777777" w:rsidR="00FA670C" w:rsidRDefault="00FA670C">
      <w:pPr>
        <w:spacing w:line="240" w:lineRule="auto"/>
      </w:pPr>
      <w:r>
        <w:separator/>
      </w:r>
    </w:p>
  </w:footnote>
  <w:footnote w:type="continuationSeparator" w:id="0">
    <w:p w14:paraId="49772ACE" w14:textId="77777777" w:rsidR="00FA670C" w:rsidRDefault="00FA670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874259" w14:textId="77777777" w:rsidR="00C12FE6" w:rsidRDefault="00000000" w:rsidP="0093715B">
    <w:pPr>
      <w:spacing w:line="240" w:lineRule="auto"/>
      <w:jc w:val="center"/>
      <w:rPr>
        <w:sz w:val="28"/>
        <w:szCs w:val="28"/>
      </w:rPr>
    </w:pPr>
    <w:r>
      <w:rPr>
        <w:sz w:val="28"/>
        <w:szCs w:val="28"/>
      </w:rPr>
      <w:t>EAST FLUSHING MEDICAL PLLC</w:t>
    </w:r>
  </w:p>
  <w:p w14:paraId="1C093D48" w14:textId="77777777" w:rsidR="00C12FE6" w:rsidRDefault="00000000" w:rsidP="0093715B">
    <w:pPr>
      <w:spacing w:line="240" w:lineRule="auto"/>
      <w:jc w:val="center"/>
      <w:rPr>
        <w:sz w:val="24"/>
        <w:szCs w:val="24"/>
      </w:rPr>
    </w:pPr>
    <w:r>
      <w:rPr>
        <w:sz w:val="24"/>
        <w:szCs w:val="24"/>
      </w:rPr>
      <w:t>87-13 Myrtle Ave, Flushing, NY 11385</w:t>
    </w:r>
  </w:p>
  <w:p w14:paraId="2980AAD4" w14:textId="1BABFC01" w:rsidR="00C12FE6" w:rsidRDefault="00000000" w:rsidP="0093715B">
    <w:pPr>
      <w:spacing w:line="240" w:lineRule="auto"/>
      <w:jc w:val="center"/>
      <w:rPr>
        <w:sz w:val="24"/>
        <w:szCs w:val="24"/>
      </w:rPr>
    </w:pPr>
    <w:r>
      <w:rPr>
        <w:sz w:val="24"/>
        <w:szCs w:val="24"/>
      </w:rPr>
      <w:t>Tel: (</w:t>
    </w:r>
    <w:r w:rsidR="00107C1C" w:rsidRPr="00107C1C">
      <w:rPr>
        <w:sz w:val="24"/>
        <w:szCs w:val="24"/>
      </w:rPr>
      <w:t>718</w:t>
    </w:r>
    <w:r w:rsidR="00107C1C">
      <w:rPr>
        <w:sz w:val="24"/>
        <w:szCs w:val="24"/>
      </w:rPr>
      <w:t xml:space="preserve">) </w:t>
    </w:r>
    <w:r w:rsidR="00107C1C" w:rsidRPr="00107C1C">
      <w:rPr>
        <w:sz w:val="24"/>
        <w:szCs w:val="24"/>
      </w:rPr>
      <w:t>971</w:t>
    </w:r>
    <w:r w:rsidR="00107C1C">
      <w:rPr>
        <w:sz w:val="24"/>
        <w:szCs w:val="24"/>
      </w:rPr>
      <w:t>-</w:t>
    </w:r>
    <w:r w:rsidR="00107C1C" w:rsidRPr="00107C1C">
      <w:rPr>
        <w:sz w:val="24"/>
        <w:szCs w:val="24"/>
      </w:rPr>
      <w:t>1020</w:t>
    </w:r>
    <w:r>
      <w:rPr>
        <w:sz w:val="24"/>
        <w:szCs w:val="24"/>
      </w:rPr>
      <w:tab/>
      <w:t>Fax: (</w:t>
    </w:r>
    <w:r w:rsidR="00107C1C" w:rsidRPr="00107C1C">
      <w:rPr>
        <w:sz w:val="24"/>
        <w:szCs w:val="24"/>
      </w:rPr>
      <w:t>718</w:t>
    </w:r>
    <w:r w:rsidR="00107C1C">
      <w:rPr>
        <w:sz w:val="24"/>
        <w:szCs w:val="24"/>
      </w:rPr>
      <w:t xml:space="preserve">) </w:t>
    </w:r>
    <w:r w:rsidR="00107C1C" w:rsidRPr="00107C1C">
      <w:rPr>
        <w:sz w:val="24"/>
        <w:szCs w:val="24"/>
      </w:rPr>
      <w:t>971</w:t>
    </w:r>
    <w:r w:rsidR="00107C1C">
      <w:rPr>
        <w:sz w:val="24"/>
        <w:szCs w:val="24"/>
      </w:rPr>
      <w:t>-</w:t>
    </w:r>
    <w:r w:rsidR="00107C1C" w:rsidRPr="00107C1C">
      <w:rPr>
        <w:sz w:val="24"/>
        <w:szCs w:val="24"/>
      </w:rPr>
      <w:t>1698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7C1C"/>
    <w:rsid w:val="001034CA"/>
    <w:rsid w:val="0010543C"/>
    <w:rsid w:val="00107C1C"/>
    <w:rsid w:val="00404194"/>
    <w:rsid w:val="007058AE"/>
    <w:rsid w:val="008E4D93"/>
    <w:rsid w:val="0093715B"/>
    <w:rsid w:val="00BF329A"/>
    <w:rsid w:val="00C12FE6"/>
    <w:rsid w:val="00DE1762"/>
    <w:rsid w:val="00FA6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ED7BB"/>
  <w15:docId w15:val="{D5E896A2-D0AD-423B-B9CD-28EA2FB07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10543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43C"/>
  </w:style>
  <w:style w:type="paragraph" w:styleId="Footer">
    <w:name w:val="footer"/>
    <w:basedOn w:val="Normal"/>
    <w:link w:val="FooterChar"/>
    <w:uiPriority w:val="99"/>
    <w:unhideWhenUsed/>
    <w:rsid w:val="0010543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4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f91846ce-729e-458b-891c-a18cd2ef0848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f91846ce-729e-458b-891c-a18cd2ef0848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Dhana Lakshmi</cp:lastModifiedBy>
  <cp:revision>1</cp:revision>
  <dcterms:created xsi:type="dcterms:W3CDTF">2024-07-23T13:20:00Z</dcterms:created>
  <dcterms:modified xsi:type="dcterms:W3CDTF">2024-07-23T13:21:00Z</dcterms:modified>
</cp:coreProperties>
</file>