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E6" w:rsidRDefault="00C12FE6"/>
    <w:sectPr w:rsidR="00C12FE6" w:rsidSect="00E85B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E98" w:rsidRDefault="00357E98">
      <w:pPr>
        <w:spacing w:line="240" w:lineRule="auto"/>
      </w:pPr>
      <w:r>
        <w:separator/>
      </w:r>
    </w:p>
  </w:endnote>
  <w:endnote w:type="continuationSeparator" w:id="1">
    <w:p w:rsidR="00357E98" w:rsidRDefault="00357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E98" w:rsidRDefault="00357E98">
      <w:pPr>
        <w:spacing w:line="240" w:lineRule="auto"/>
      </w:pPr>
      <w:r>
        <w:separator/>
      </w:r>
    </w:p>
  </w:footnote>
  <w:footnote w:type="continuationSeparator" w:id="1">
    <w:p w:rsidR="00357E98" w:rsidRDefault="00357E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2A" w:rsidRPr="009854F3" w:rsidRDefault="001B3438" w:rsidP="0093715B">
    <w:pPr>
      <w:spacing w:line="240" w:lineRule="auto"/>
      <w:jc w:val="center"/>
      <w:rPr>
        <w:rFonts w:ascii="Times New Roman" w:hAnsi="Times New Roman" w:cs="Times New Roman"/>
        <w:color w:val="365F91" w:themeColor="accent1" w:themeShade="BF"/>
        <w:sz w:val="56"/>
        <w:szCs w:val="56"/>
      </w:rPr>
    </w:pPr>
    <w:r w:rsidRPr="009854F3">
      <w:rPr>
        <w:rFonts w:ascii="Times New Roman" w:hAnsi="Times New Roman" w:cs="Times New Roman"/>
        <w:color w:val="365F91" w:themeColor="accent1" w:themeShade="BF"/>
        <w:sz w:val="56"/>
        <w:szCs w:val="56"/>
      </w:rPr>
      <w:t>Prestige Pain Centers</w:t>
    </w:r>
  </w:p>
  <w:p w:rsidR="006F13EE" w:rsidRDefault="006F13EE" w:rsidP="0093715B">
    <w:pPr>
      <w:spacing w:line="240" w:lineRule="auto"/>
      <w:jc w:val="center"/>
      <w:rPr>
        <w:sz w:val="28"/>
        <w:szCs w:val="28"/>
      </w:rPr>
    </w:pPr>
    <w:r>
      <w:rPr>
        <w:sz w:val="28"/>
        <w:szCs w:val="28"/>
      </w:rPr>
      <w:t>@drname@</w:t>
    </w:r>
  </w:p>
  <w:p w:rsidR="001B3438" w:rsidRDefault="001B3438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P. O. Box 370</w:t>
    </w:r>
  </w:p>
  <w:p w:rsidR="001B3438" w:rsidRDefault="001B3438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Carteret, New Jersey 07008</w:t>
    </w:r>
  </w:p>
  <w:p w:rsidR="001B3438" w:rsidRDefault="00AB4554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T: (</w:t>
    </w:r>
    <w:r w:rsidR="001B3438">
      <w:rPr>
        <w:sz w:val="24"/>
        <w:szCs w:val="24"/>
      </w:rPr>
      <w:t>732)-887</w:t>
    </w:r>
    <w:r w:rsidR="00107C1C">
      <w:rPr>
        <w:sz w:val="24"/>
        <w:szCs w:val="24"/>
      </w:rPr>
      <w:t>-</w:t>
    </w:r>
    <w:r w:rsidR="001B3438">
      <w:rPr>
        <w:sz w:val="24"/>
        <w:szCs w:val="24"/>
      </w:rPr>
      <w:t>2004</w:t>
    </w:r>
  </w:p>
  <w:p w:rsidR="00C12FE6" w:rsidRDefault="00AB4554" w:rsidP="0093715B">
    <w:pPr>
      <w:spacing w:line="240" w:lineRule="auto"/>
      <w:jc w:val="center"/>
      <w:rPr>
        <w:sz w:val="24"/>
        <w:szCs w:val="24"/>
      </w:rPr>
    </w:pPr>
    <w:r>
      <w:rPr>
        <w:sz w:val="24"/>
        <w:szCs w:val="24"/>
      </w:rPr>
      <w:t>F: (</w:t>
    </w:r>
    <w:r w:rsidR="00107C1C" w:rsidRPr="00107C1C">
      <w:rPr>
        <w:sz w:val="24"/>
        <w:szCs w:val="24"/>
      </w:rPr>
      <w:t>7</w:t>
    </w:r>
    <w:r w:rsidR="001B3438">
      <w:rPr>
        <w:sz w:val="24"/>
        <w:szCs w:val="24"/>
      </w:rPr>
      <w:t>32</w:t>
    </w:r>
    <w:r w:rsidR="00107C1C">
      <w:rPr>
        <w:sz w:val="24"/>
        <w:szCs w:val="24"/>
      </w:rPr>
      <w:t>)</w:t>
    </w:r>
    <w:r w:rsidR="001B3438">
      <w:rPr>
        <w:sz w:val="24"/>
        <w:szCs w:val="24"/>
      </w:rPr>
      <w:t>-882</w:t>
    </w:r>
    <w:r w:rsidR="00107C1C">
      <w:rPr>
        <w:sz w:val="24"/>
        <w:szCs w:val="24"/>
      </w:rPr>
      <w:t>-</w:t>
    </w:r>
    <w:r w:rsidR="001B3438">
      <w:rPr>
        <w:sz w:val="24"/>
        <w:szCs w:val="24"/>
      </w:rPr>
      <w:t>6364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C1C"/>
    <w:rsid w:val="000647D3"/>
    <w:rsid w:val="000B3A59"/>
    <w:rsid w:val="001034CA"/>
    <w:rsid w:val="0010543C"/>
    <w:rsid w:val="00106B0D"/>
    <w:rsid w:val="00107C1C"/>
    <w:rsid w:val="001B00CA"/>
    <w:rsid w:val="001B3438"/>
    <w:rsid w:val="001C2AC9"/>
    <w:rsid w:val="002D18F8"/>
    <w:rsid w:val="00323149"/>
    <w:rsid w:val="00357E98"/>
    <w:rsid w:val="00404194"/>
    <w:rsid w:val="004B6D22"/>
    <w:rsid w:val="004C5F72"/>
    <w:rsid w:val="005E3BBD"/>
    <w:rsid w:val="006F13EE"/>
    <w:rsid w:val="007058AE"/>
    <w:rsid w:val="007151A8"/>
    <w:rsid w:val="0074658B"/>
    <w:rsid w:val="007504AF"/>
    <w:rsid w:val="007C41AE"/>
    <w:rsid w:val="00816947"/>
    <w:rsid w:val="008E4D93"/>
    <w:rsid w:val="008F2062"/>
    <w:rsid w:val="0093715B"/>
    <w:rsid w:val="00973E12"/>
    <w:rsid w:val="009854F3"/>
    <w:rsid w:val="009915F8"/>
    <w:rsid w:val="009D0261"/>
    <w:rsid w:val="00A5608D"/>
    <w:rsid w:val="00AA2D1E"/>
    <w:rsid w:val="00AB4554"/>
    <w:rsid w:val="00AE4948"/>
    <w:rsid w:val="00B062E9"/>
    <w:rsid w:val="00BD018A"/>
    <w:rsid w:val="00BD2161"/>
    <w:rsid w:val="00BF329A"/>
    <w:rsid w:val="00C12FE6"/>
    <w:rsid w:val="00D809A0"/>
    <w:rsid w:val="00D94978"/>
    <w:rsid w:val="00DA7967"/>
    <w:rsid w:val="00DC3E5E"/>
    <w:rsid w:val="00DE1762"/>
    <w:rsid w:val="00DE429A"/>
    <w:rsid w:val="00E32E9D"/>
    <w:rsid w:val="00E559C3"/>
    <w:rsid w:val="00E75E2A"/>
    <w:rsid w:val="00E77B7D"/>
    <w:rsid w:val="00E85B55"/>
    <w:rsid w:val="00EB3897"/>
    <w:rsid w:val="00EE5978"/>
    <w:rsid w:val="00F6428B"/>
    <w:rsid w:val="00FA670C"/>
    <w:rsid w:val="00FE3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B55"/>
  </w:style>
  <w:style w:type="paragraph" w:styleId="Heading1">
    <w:name w:val="heading 1"/>
    <w:basedOn w:val="Normal"/>
    <w:next w:val="Normal"/>
    <w:uiPriority w:val="9"/>
    <w:qFormat/>
    <w:rsid w:val="00E8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5B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5B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85B55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3C"/>
  </w:style>
  <w:style w:type="paragraph" w:styleId="Footer">
    <w:name w:val="footer"/>
    <w:basedOn w:val="Normal"/>
    <w:link w:val="FooterChar"/>
    <w:uiPriority w:val="99"/>
    <w:unhideWhenUsed/>
    <w:rsid w:val="001054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ex_Online\NewVersion-main\PainTrax.Web\wwwroot\Uploads\HeaderTemplate\f91846ce-729e-458b-891c-a18cd2ef08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f91846ce-729e-458b-891c-a18cd2ef0848.dotx</Template>
  <TotalTime>15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Ketan</cp:lastModifiedBy>
  <cp:revision>27</cp:revision>
  <dcterms:created xsi:type="dcterms:W3CDTF">2024-07-23T13:20:00Z</dcterms:created>
  <dcterms:modified xsi:type="dcterms:W3CDTF">2025-07-28T14:48:00Z</dcterms:modified>
</cp:coreProperties>
</file>