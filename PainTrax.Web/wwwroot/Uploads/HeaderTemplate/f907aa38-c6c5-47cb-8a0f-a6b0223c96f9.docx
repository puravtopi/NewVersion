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E6" w:rsidRDefault="00C12FE6"/>
    <w:sectPr w:rsidR="00C12FE6" w:rsidSect="005D1F4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C8E" w:rsidRDefault="007E0C8E">
      <w:pPr>
        <w:spacing w:line="240" w:lineRule="auto"/>
      </w:pPr>
      <w:r>
        <w:separator/>
      </w:r>
    </w:p>
  </w:endnote>
  <w:endnote w:type="continuationSeparator" w:id="0">
    <w:p w:rsidR="007E0C8E" w:rsidRDefault="007E0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C8E" w:rsidRDefault="007E0C8E">
      <w:pPr>
        <w:spacing w:line="240" w:lineRule="auto"/>
      </w:pPr>
      <w:r>
        <w:separator/>
      </w:r>
    </w:p>
  </w:footnote>
  <w:footnote w:type="continuationSeparator" w:id="0">
    <w:p w:rsidR="007E0C8E" w:rsidRDefault="007E0C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E6" w:rsidRDefault="007E0C8E" w:rsidP="0093715B">
    <w:pPr>
      <w:spacing w:line="240" w:lineRule="auto"/>
      <w:jc w:val="center"/>
      <w:rPr>
        <w:sz w:val="28"/>
        <w:szCs w:val="28"/>
      </w:rPr>
    </w:pPr>
    <w:r>
      <w:rPr>
        <w:sz w:val="28"/>
        <w:szCs w:val="28"/>
      </w:rPr>
      <w:t>EAST FLUSHING MEDICAL PLLC</w:t>
    </w:r>
  </w:p>
  <w:p w:rsidR="00C12FE6" w:rsidRDefault="007E0C8E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87-13 Myrtle Ave, Flushing, NY 11385</w:t>
    </w:r>
  </w:p>
  <w:p w:rsidR="00C12FE6" w:rsidRDefault="007E0C8E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Tel: (</w:t>
    </w:r>
    <w:r w:rsidR="00921768" w:rsidRPr="00921768">
      <w:rPr>
        <w:sz w:val="24"/>
        <w:szCs w:val="24"/>
      </w:rPr>
      <w:t>718</w:t>
    </w:r>
    <w:r w:rsidR="00921768">
      <w:rPr>
        <w:sz w:val="24"/>
        <w:szCs w:val="24"/>
      </w:rPr>
      <w:t xml:space="preserve">) </w:t>
    </w:r>
    <w:r w:rsidR="00921768" w:rsidRPr="00921768">
      <w:rPr>
        <w:sz w:val="24"/>
        <w:szCs w:val="24"/>
      </w:rPr>
      <w:t>971</w:t>
    </w:r>
    <w:r w:rsidR="00921768">
      <w:rPr>
        <w:sz w:val="24"/>
        <w:szCs w:val="24"/>
      </w:rPr>
      <w:t>-</w:t>
    </w:r>
    <w:r w:rsidR="00921768" w:rsidRPr="00921768">
      <w:rPr>
        <w:sz w:val="24"/>
        <w:szCs w:val="24"/>
      </w:rPr>
      <w:t>1020</w:t>
    </w:r>
    <w:r>
      <w:rPr>
        <w:sz w:val="24"/>
        <w:szCs w:val="24"/>
      </w:rPr>
      <w:tab/>
      <w:t>Fax: (</w:t>
    </w:r>
    <w:r w:rsidR="00921768" w:rsidRPr="00921768">
      <w:rPr>
        <w:sz w:val="24"/>
        <w:szCs w:val="24"/>
      </w:rPr>
      <w:t>718</w:t>
    </w:r>
    <w:r w:rsidR="00921768">
      <w:rPr>
        <w:sz w:val="24"/>
        <w:szCs w:val="24"/>
      </w:rPr>
      <w:t xml:space="preserve">) </w:t>
    </w:r>
    <w:r w:rsidR="00921768" w:rsidRPr="00921768">
      <w:rPr>
        <w:sz w:val="24"/>
        <w:szCs w:val="24"/>
      </w:rPr>
      <w:t>971</w:t>
    </w:r>
    <w:r w:rsidR="00921768">
      <w:rPr>
        <w:sz w:val="24"/>
        <w:szCs w:val="24"/>
      </w:rPr>
      <w:t>-</w:t>
    </w:r>
    <w:r w:rsidR="00921768" w:rsidRPr="00921768">
      <w:rPr>
        <w:sz w:val="24"/>
        <w:szCs w:val="24"/>
      </w:rPr>
      <w:t>1698</w:t>
    </w:r>
  </w:p>
  <w:p w:rsidR="00921768" w:rsidRDefault="00921768" w:rsidP="0093715B">
    <w:pPr>
      <w:spacing w:line="240" w:lineRule="auto"/>
      <w:jc w:val="center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C8E"/>
    <w:rsid w:val="001034CA"/>
    <w:rsid w:val="0010543C"/>
    <w:rsid w:val="00404194"/>
    <w:rsid w:val="005D1F45"/>
    <w:rsid w:val="007058AE"/>
    <w:rsid w:val="007E0C8E"/>
    <w:rsid w:val="00921768"/>
    <w:rsid w:val="0093715B"/>
    <w:rsid w:val="00BF329A"/>
    <w:rsid w:val="00C12FE6"/>
    <w:rsid w:val="00DE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45"/>
  </w:style>
  <w:style w:type="paragraph" w:styleId="Heading1">
    <w:name w:val="heading 1"/>
    <w:basedOn w:val="Normal"/>
    <w:next w:val="Normal"/>
    <w:uiPriority w:val="9"/>
    <w:qFormat/>
    <w:rsid w:val="005D1F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F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F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F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F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F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F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D1F45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3C"/>
  </w:style>
  <w:style w:type="paragraph" w:styleId="Footer">
    <w:name w:val="footer"/>
    <w:basedOn w:val="Normal"/>
    <w:link w:val="Foot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91846ce-729e-458b-891c-a18cd2ef08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f91846ce-729e-458b-891c-a18cd2ef0848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2024-07-25T04:08:00Z</dcterms:created>
  <dcterms:modified xsi:type="dcterms:W3CDTF">2024-07-25T04:10:00Z</dcterms:modified>
</cp:coreProperties>
</file>